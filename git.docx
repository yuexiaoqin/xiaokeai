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http://www.cnblogs.com/blfshiye/p/3791686.html</w:t>
      </w:r>
    </w:p>
    <w:p>
      <w:r>
        <w:drawing>
          <wp:inline distT="0" distB="0" distL="114300" distR="114300">
            <wp:extent cx="5270500" cy="33140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3.配置Git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首先在本地创建ssh key；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ssh-keygen -t rsa -C "your_email@youremail.com"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后面的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"mailto:your_email@youremail.com" \t "http://www.cnblogs.com/blfshiye/p/_blank" </w:instrTex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caps w:val="0"/>
          <w:color w:val="336699"/>
          <w:spacing w:val="0"/>
          <w:sz w:val="21"/>
          <w:szCs w:val="21"/>
          <w:u w:val="single"/>
          <w:bdr w:val="none" w:color="auto" w:sz="0" w:space="0"/>
          <w:shd w:val="clear" w:fill="FFFFFF"/>
        </w:rPr>
        <w:t>your_email@youremail.com</w:t>
      </w:r>
      <w:r>
        <w:rPr>
          <w:rFonts w:hint="default" w:ascii="Tahoma" w:hAnsi="Tahoma" w:eastAsia="Tahoma" w:cs="Tahoma"/>
          <w:i w:val="0"/>
          <w:caps w:val="0"/>
          <w:color w:val="336699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改为你的邮箱，之后会要求确认路径和输入password，我们这使用默认的一路回车即可。成功的话会在~/下生成.ssh目录，进去，打开id_rsa.pub，复制里面的key。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回到github，进入Account Settings，左边选择SSH Keys，Add SSH Key,title随便填，粘贴key。为了验证是否成功，在git bash下输入：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ssh -T git@github.com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假设是第一次的会提示是否continue，输入yes就会看到：You’ve successfully authenticated, but GitHub does not provide shell access 。这就表示已成功连上github。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接下来我们要做的就是把本地仓库传到github上去，在此之前还须要设置username和email，由于github每次commit都会记录他们。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git config --global user.name "your name"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$ git config --global user.email 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"mailto:\"your_email@youremail.com\"" </w:instrTex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"your_email@youremail.com"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eastAsia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初始化仓库：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git init(会在相应文件生成.git文件)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4.提交、上传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接下来在本地仓库里加入�一些文件，比方README，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git add README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git commit -m "first commit"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上传到github：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 git push origin master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git push命令会将本地仓库推送到远程server。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git pull命令则相反。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改动完代码后，使用git status能够查看文件的区别，使用git add 加入�要commit的文件，也能够用git add -i来智能加入�文件。之后git commit提交本次改动，git push上传到github。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克隆github的代码：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https://jingyan.baidu.com/article/f79b7cb36132349144023e0b.html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git clone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连接地址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如果输入$ git remote add origin git@github.com:djqiang（github帐号名）/gitdemo（项目名）.git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   提示出错信息：fatal: remote origin already exists.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   解决办法如下：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   1、先输入$ git remote rm origin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   2、再输入$ git remote add origin git@github.com:djqiang/gitdemo.git 就不会报错了！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   3、如果输入$ git remote rm origin 还是报错的话，error: Could not remove config section 'remote.origin'. 我们需要修改gitconfig文件的内容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---------------------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作者：CrazyHoney6666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来源：CSDN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原文：https://blog.csdn.net/leishen1992/article/details/78730488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版权声明：本文为博主原创文章，转载请附上博文链接！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9402A"/>
    <w:rsid w:val="43B940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2018-11-14T16:17:00Z</dcterms:created>
  <dc:creator>Administrator</dc:creator>
  <cp:lastModifiedBy>Administrator</cp:lastModifiedBy>
  <dcterms:modified xsi:type="dcterms:W3CDTF">2018-11-14T17:26:22Z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